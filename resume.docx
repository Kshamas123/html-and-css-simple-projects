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42A36D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0E1E6C" w14:textId="26295399" w:rsidR="001B2ABD" w:rsidRDefault="00336AC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18AB898" wp14:editId="28870486">
                  <wp:extent cx="1873250" cy="2232336"/>
                  <wp:effectExtent l="0" t="0" r="0" b="0"/>
                  <wp:docPr id="68768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68292" name="Picture 6876829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20" cy="224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FB1EC1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4150C76" w14:textId="4BB4A3DA" w:rsidR="001B2ABD" w:rsidRPr="00670C60" w:rsidRDefault="002B2381" w:rsidP="00670C60">
            <w:pPr>
              <w:pStyle w:val="Title"/>
            </w:pPr>
            <w:r>
              <w:t>kshama.s</w:t>
            </w:r>
          </w:p>
          <w:p w14:paraId="5936BE2A" w14:textId="713EC868" w:rsidR="00420569" w:rsidRPr="00420569" w:rsidRDefault="00420569" w:rsidP="00420569"/>
        </w:tc>
      </w:tr>
      <w:tr w:rsidR="00AA742F" w:rsidRPr="00AA742F" w14:paraId="1ACA0A26" w14:textId="77777777" w:rsidTr="001B2ABD">
        <w:tc>
          <w:tcPr>
            <w:tcW w:w="3600" w:type="dxa"/>
          </w:tcPr>
          <w:p w14:paraId="252B2587" w14:textId="77777777" w:rsidR="00FA6AF2" w:rsidRPr="00AA742F" w:rsidRDefault="00FA6AF2" w:rsidP="00FA628D">
            <w:pPr>
              <w:pStyle w:val="Heading3"/>
              <w:rPr>
                <w:color w:val="775F55" w:themeColor="text2"/>
              </w:rPr>
            </w:pPr>
          </w:p>
          <w:p w14:paraId="483FF290" w14:textId="7E768DCE" w:rsidR="00FA628D" w:rsidRPr="00AA742F" w:rsidRDefault="0033614B" w:rsidP="00FA628D">
            <w:pPr>
              <w:pStyle w:val="Heading3"/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PROFILE</w:t>
            </w:r>
          </w:p>
          <w:p w14:paraId="273E3035" w14:textId="2DC5E561" w:rsidR="0033614B" w:rsidRPr="00AA742F" w:rsidRDefault="007A03EC" w:rsidP="00AB5194">
            <w:pPr>
              <w:jc w:val="both"/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Eager to kick-start a career in</w:t>
            </w:r>
            <w:r w:rsidR="00AB5194" w:rsidRPr="00AA742F">
              <w:rPr>
                <w:color w:val="000000" w:themeColor="text1"/>
              </w:rPr>
              <w:t xml:space="preserve"> </w:t>
            </w:r>
            <w:r w:rsidRPr="00AA742F">
              <w:rPr>
                <w:color w:val="000000" w:themeColor="text1"/>
              </w:rPr>
              <w:t>Software industry</w:t>
            </w:r>
            <w:r w:rsidR="00A4515C" w:rsidRPr="00AA742F">
              <w:rPr>
                <w:color w:val="000000" w:themeColor="text1"/>
              </w:rPr>
              <w:t xml:space="preserve"> as SOFTWARE ENGINEER</w:t>
            </w:r>
            <w:r w:rsidRPr="00AA742F">
              <w:rPr>
                <w:color w:val="000000" w:themeColor="text1"/>
              </w:rPr>
              <w:t xml:space="preserve">. Possesses a strong foundation </w:t>
            </w:r>
            <w:proofErr w:type="gramStart"/>
            <w:r w:rsidRPr="00AA742F">
              <w:rPr>
                <w:color w:val="000000" w:themeColor="text1"/>
              </w:rPr>
              <w:t xml:space="preserve">in </w:t>
            </w:r>
            <w:r w:rsidR="00EC31F1" w:rsidRPr="00AA742F">
              <w:rPr>
                <w:color w:val="000000" w:themeColor="text1"/>
              </w:rPr>
              <w:t xml:space="preserve"> software</w:t>
            </w:r>
            <w:proofErr w:type="gramEnd"/>
            <w:r w:rsidR="00EC31F1" w:rsidRPr="00AA742F">
              <w:rPr>
                <w:color w:val="000000" w:themeColor="text1"/>
              </w:rPr>
              <w:t xml:space="preserve"> development principles, algorithms, and data structures. Proficient in </w:t>
            </w:r>
            <w:r w:rsidR="000B2763" w:rsidRPr="00AA742F">
              <w:rPr>
                <w:color w:val="000000" w:themeColor="text1"/>
              </w:rPr>
              <w:t>Programming languages</w:t>
            </w:r>
            <w:r w:rsidR="00EC31F1" w:rsidRPr="00AA742F">
              <w:rPr>
                <w:color w:val="000000" w:themeColor="text1"/>
              </w:rPr>
              <w:t>, gained through hands-on projects and coursework</w:t>
            </w:r>
            <w:r w:rsidRPr="00AA742F">
              <w:rPr>
                <w:color w:val="000000" w:themeColor="text1"/>
              </w:rPr>
              <w:t xml:space="preserve"> Proactive learner with a growth mindset, enthusiastic about contributing fresh ideas and perspectives. </w:t>
            </w:r>
            <w:r w:rsidR="00AB5194" w:rsidRPr="00AA742F">
              <w:rPr>
                <w:color w:val="000000" w:themeColor="text1"/>
              </w:rPr>
              <w:t xml:space="preserve">Good </w:t>
            </w:r>
            <w:r w:rsidRPr="00AA742F">
              <w:rPr>
                <w:color w:val="000000" w:themeColor="text1"/>
              </w:rPr>
              <w:t>communication skills and a collaborative team player ready to take on new challenges and make a positive impact.</w:t>
            </w:r>
          </w:p>
          <w:p w14:paraId="006522EB" w14:textId="77777777" w:rsidR="00FA6AF2" w:rsidRPr="00AA742F" w:rsidRDefault="00FA6AF2" w:rsidP="00AB5194">
            <w:pPr>
              <w:jc w:val="both"/>
              <w:rPr>
                <w:color w:val="000000" w:themeColor="text1"/>
              </w:rPr>
            </w:pPr>
          </w:p>
          <w:p w14:paraId="71D2CA7B" w14:textId="77777777" w:rsidR="00FA6AF2" w:rsidRPr="00AA742F" w:rsidRDefault="00FA6AF2" w:rsidP="00AB5194">
            <w:pPr>
              <w:jc w:val="both"/>
              <w:rPr>
                <w:color w:val="000000" w:themeColor="text1"/>
              </w:rPr>
            </w:pPr>
          </w:p>
          <w:p w14:paraId="4FF8505A" w14:textId="77777777" w:rsidR="00AB5194" w:rsidRPr="00AA742F" w:rsidRDefault="00AB5194" w:rsidP="00AB5194">
            <w:pPr>
              <w:jc w:val="both"/>
              <w:rPr>
                <w:color w:val="000000" w:themeColor="text1"/>
              </w:rPr>
            </w:pPr>
          </w:p>
          <w:p w14:paraId="525D7A41" w14:textId="1A39027A" w:rsidR="009462F8" w:rsidRPr="00AA742F" w:rsidRDefault="00574DDA" w:rsidP="009462F8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AA742F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CONTA</w:t>
            </w:r>
            <w:r w:rsidR="00413FE9" w:rsidRPr="00AA742F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CT</w:t>
            </w:r>
          </w:p>
          <w:p w14:paraId="514CE6AD" w14:textId="0991BE5F" w:rsidR="00574DDA" w:rsidRPr="00AA742F" w:rsidRDefault="00413FE9" w:rsidP="00AB5194">
            <w:pPr>
              <w:jc w:val="both"/>
              <w:rPr>
                <w:color w:val="000000" w:themeColor="text1"/>
                <w:szCs w:val="18"/>
              </w:rPr>
            </w:pPr>
            <w:r w:rsidRPr="00AA742F">
              <w:rPr>
                <w:color w:val="000000" w:themeColor="text1"/>
                <w:szCs w:val="18"/>
              </w:rPr>
              <w:t>97414</w:t>
            </w:r>
            <w:r w:rsidR="009462F8" w:rsidRPr="00AA742F">
              <w:rPr>
                <w:color w:val="000000" w:themeColor="text1"/>
                <w:szCs w:val="18"/>
              </w:rPr>
              <w:t>33993</w:t>
            </w:r>
          </w:p>
          <w:p w14:paraId="08C7F323" w14:textId="1A028ED4" w:rsidR="009462F8" w:rsidRPr="00AA742F" w:rsidRDefault="00000000" w:rsidP="00AB5194">
            <w:pPr>
              <w:jc w:val="both"/>
              <w:rPr>
                <w:color w:val="000000" w:themeColor="text1"/>
                <w:szCs w:val="18"/>
              </w:rPr>
            </w:pPr>
            <w:hyperlink r:id="rId9" w:history="1">
              <w:r w:rsidR="00FA6AF2" w:rsidRPr="00AA742F">
                <w:rPr>
                  <w:rStyle w:val="Hyperlink"/>
                  <w:color w:val="000000" w:themeColor="text1"/>
                  <w:szCs w:val="18"/>
                </w:rPr>
                <w:t>Kshamas618@gmail.com</w:t>
              </w:r>
            </w:hyperlink>
          </w:p>
          <w:p w14:paraId="31D34DDF" w14:textId="77777777" w:rsidR="00FA6AF2" w:rsidRPr="00AA742F" w:rsidRDefault="00FA6AF2" w:rsidP="00AB5194">
            <w:pPr>
              <w:jc w:val="both"/>
              <w:rPr>
                <w:color w:val="000000" w:themeColor="text1"/>
                <w:szCs w:val="18"/>
              </w:rPr>
            </w:pPr>
          </w:p>
          <w:p w14:paraId="02071F35" w14:textId="6BE6DAD5" w:rsidR="00FA6AF2" w:rsidRPr="00AA742F" w:rsidRDefault="00FA6AF2" w:rsidP="00FA6AF2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AA742F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HOBBIES</w:t>
            </w:r>
          </w:p>
          <w:p w14:paraId="3EEC1D32" w14:textId="71C4CC05" w:rsidR="00FA6AF2" w:rsidRPr="00AA742F" w:rsidRDefault="00FA6AF2" w:rsidP="00FA6AF2">
            <w:pPr>
              <w:spacing w:line="276" w:lineRule="auto"/>
              <w:jc w:val="both"/>
              <w:rPr>
                <w:color w:val="000000" w:themeColor="text1"/>
                <w:szCs w:val="18"/>
              </w:rPr>
            </w:pPr>
            <w:r w:rsidRPr="00AA742F">
              <w:rPr>
                <w:color w:val="000000" w:themeColor="text1"/>
                <w:szCs w:val="18"/>
              </w:rPr>
              <w:t>Dance</w:t>
            </w:r>
          </w:p>
          <w:p w14:paraId="476B0E81" w14:textId="2BD75221" w:rsidR="00FA6AF2" w:rsidRPr="00AA742F" w:rsidRDefault="00FA6AF2" w:rsidP="00FA6AF2">
            <w:pPr>
              <w:spacing w:line="276" w:lineRule="auto"/>
              <w:jc w:val="both"/>
              <w:rPr>
                <w:color w:val="000000" w:themeColor="text1"/>
                <w:szCs w:val="18"/>
              </w:rPr>
            </w:pPr>
            <w:r w:rsidRPr="00AA742F">
              <w:rPr>
                <w:color w:val="000000" w:themeColor="text1"/>
                <w:szCs w:val="18"/>
              </w:rPr>
              <w:t>Painting</w:t>
            </w:r>
          </w:p>
          <w:p w14:paraId="3FA48B30" w14:textId="77777777" w:rsidR="00AB5194" w:rsidRPr="00AA742F" w:rsidRDefault="00AB5194" w:rsidP="00AB5194">
            <w:pPr>
              <w:jc w:val="both"/>
              <w:rPr>
                <w:color w:val="775F55" w:themeColor="text2"/>
              </w:rPr>
            </w:pPr>
          </w:p>
          <w:p w14:paraId="151BFD16" w14:textId="77777777" w:rsidR="00AB5194" w:rsidRPr="00AA742F" w:rsidRDefault="00AB5194" w:rsidP="00AB5194">
            <w:pPr>
              <w:jc w:val="both"/>
              <w:rPr>
                <w:color w:val="775F55" w:themeColor="text2"/>
              </w:rPr>
            </w:pPr>
          </w:p>
          <w:p w14:paraId="48B539B2" w14:textId="77777777" w:rsidR="00AB5194" w:rsidRPr="00AA742F" w:rsidRDefault="00AB5194" w:rsidP="00AB5194">
            <w:pPr>
              <w:jc w:val="both"/>
              <w:rPr>
                <w:color w:val="775F55" w:themeColor="text2"/>
              </w:rPr>
            </w:pPr>
          </w:p>
          <w:p w14:paraId="3AC3E157" w14:textId="77777777" w:rsidR="004D3011" w:rsidRDefault="004D3011" w:rsidP="004D3011">
            <w:pPr>
              <w:rPr>
                <w:color w:val="775F55" w:themeColor="text2"/>
              </w:rPr>
            </w:pPr>
          </w:p>
          <w:p w14:paraId="60C01C87" w14:textId="50D79AB3" w:rsidR="00AA742F" w:rsidRPr="00AA742F" w:rsidRDefault="00AA742F" w:rsidP="004D3011">
            <w:pPr>
              <w:rPr>
                <w:color w:val="775F55" w:themeColor="text2"/>
              </w:rPr>
            </w:pPr>
          </w:p>
        </w:tc>
        <w:tc>
          <w:tcPr>
            <w:tcW w:w="720" w:type="dxa"/>
          </w:tcPr>
          <w:p w14:paraId="451362AD" w14:textId="77777777" w:rsidR="001B2ABD" w:rsidRPr="00AA742F" w:rsidRDefault="001B2ABD" w:rsidP="000C45FF">
            <w:pPr>
              <w:tabs>
                <w:tab w:val="left" w:pos="990"/>
              </w:tabs>
              <w:rPr>
                <w:color w:val="775F55" w:themeColor="text2"/>
              </w:rPr>
            </w:pPr>
          </w:p>
        </w:tc>
        <w:tc>
          <w:tcPr>
            <w:tcW w:w="6470" w:type="dxa"/>
          </w:tcPr>
          <w:sdt>
            <w:sdtPr>
              <w:rPr>
                <w:color w:val="000000" w:themeColor="text1"/>
              </w:rPr>
              <w:id w:val="1049110328"/>
              <w:placeholder>
                <w:docPart w:val="F84154792B164D41BFEAFF7EB1658F58"/>
              </w:placeholder>
              <w:temporary/>
              <w:showingPlcHdr/>
              <w15:appearance w15:val="hidden"/>
            </w:sdtPr>
            <w:sdtContent>
              <w:p w14:paraId="13BD5573" w14:textId="77777777" w:rsidR="001B2ABD" w:rsidRPr="00AA742F" w:rsidRDefault="00E25A26" w:rsidP="00036450">
                <w:pPr>
                  <w:pStyle w:val="Heading2"/>
                  <w:rPr>
                    <w:color w:val="000000" w:themeColor="text1"/>
                  </w:rPr>
                </w:pPr>
                <w:r w:rsidRPr="00AA742F">
                  <w:rPr>
                    <w:color w:val="000000" w:themeColor="text1"/>
                  </w:rPr>
                  <w:t>EDUCATION</w:t>
                </w:r>
              </w:p>
            </w:sdtContent>
          </w:sdt>
          <w:p w14:paraId="5B4C42A0" w14:textId="5698377F" w:rsidR="002D473E" w:rsidRPr="00AA742F" w:rsidRDefault="0003350E" w:rsidP="000E195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1</w:t>
            </w:r>
            <w:r w:rsidRPr="00AA742F">
              <w:rPr>
                <w:color w:val="000000" w:themeColor="text1"/>
                <w:vertAlign w:val="superscript"/>
              </w:rPr>
              <w:t>st</w:t>
            </w:r>
            <w:r w:rsidRPr="00AA742F">
              <w:rPr>
                <w:color w:val="000000" w:themeColor="text1"/>
              </w:rPr>
              <w:t xml:space="preserve"> year </w:t>
            </w:r>
            <w:proofErr w:type="spellStart"/>
            <w:proofErr w:type="gramStart"/>
            <w:r w:rsidRPr="00AA742F">
              <w:rPr>
                <w:color w:val="000000" w:themeColor="text1"/>
              </w:rPr>
              <w:t>B</w:t>
            </w:r>
            <w:r w:rsidR="00A469C6" w:rsidRPr="00AA742F">
              <w:rPr>
                <w:color w:val="000000" w:themeColor="text1"/>
              </w:rPr>
              <w:t>.T</w:t>
            </w:r>
            <w:r w:rsidRPr="00AA742F">
              <w:rPr>
                <w:color w:val="000000" w:themeColor="text1"/>
              </w:rPr>
              <w:t>ech</w:t>
            </w:r>
            <w:proofErr w:type="spellEnd"/>
            <w:proofErr w:type="gramEnd"/>
            <w:r w:rsidRPr="00AA742F">
              <w:rPr>
                <w:color w:val="000000" w:themeColor="text1"/>
              </w:rPr>
              <w:t xml:space="preserve"> in Sahyadri College of Engineering and management </w:t>
            </w:r>
            <w:r w:rsidR="00A469C6" w:rsidRPr="00AA742F">
              <w:rPr>
                <w:color w:val="000000" w:themeColor="text1"/>
              </w:rPr>
              <w:t>with 9.95 C.G.P.A</w:t>
            </w:r>
          </w:p>
          <w:p w14:paraId="68071E75" w14:textId="3BBF5B01" w:rsidR="000E1954" w:rsidRPr="00AA742F" w:rsidRDefault="00037F53" w:rsidP="000E195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PUC from DR.</w:t>
            </w:r>
            <w:r w:rsidR="002D473E" w:rsidRPr="00AA742F">
              <w:rPr>
                <w:color w:val="000000" w:themeColor="text1"/>
              </w:rPr>
              <w:t xml:space="preserve"> </w:t>
            </w:r>
            <w:r w:rsidRPr="00AA742F">
              <w:rPr>
                <w:color w:val="000000" w:themeColor="text1"/>
              </w:rPr>
              <w:t>NSAM PU College</w:t>
            </w:r>
            <w:r w:rsidR="002D473E" w:rsidRPr="00AA742F">
              <w:rPr>
                <w:color w:val="000000" w:themeColor="text1"/>
              </w:rPr>
              <w:t>, State board with 98.66% in 2022</w:t>
            </w:r>
            <w:r w:rsidR="004E33F6" w:rsidRPr="00AA742F">
              <w:rPr>
                <w:color w:val="000000" w:themeColor="text1"/>
              </w:rPr>
              <w:t>.</w:t>
            </w:r>
          </w:p>
          <w:p w14:paraId="4D6FC5FF" w14:textId="0058C195" w:rsidR="000E1954" w:rsidRPr="00AA742F" w:rsidRDefault="00513D62" w:rsidP="000E1954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 xml:space="preserve">SSLC from </w:t>
            </w:r>
            <w:proofErr w:type="spellStart"/>
            <w:r w:rsidRPr="00AA742F">
              <w:rPr>
                <w:color w:val="000000" w:themeColor="text1"/>
              </w:rPr>
              <w:t>Ladyhill</w:t>
            </w:r>
            <w:proofErr w:type="spellEnd"/>
            <w:r w:rsidRPr="00AA742F">
              <w:rPr>
                <w:color w:val="000000" w:themeColor="text1"/>
              </w:rPr>
              <w:t xml:space="preserve"> Victoria Girl’s High School</w:t>
            </w:r>
            <w:r w:rsidR="001527A7" w:rsidRPr="00AA742F">
              <w:rPr>
                <w:color w:val="000000" w:themeColor="text1"/>
              </w:rPr>
              <w:t xml:space="preserve">, State board </w:t>
            </w:r>
            <w:r w:rsidR="000E1954" w:rsidRPr="00AA742F">
              <w:rPr>
                <w:color w:val="000000" w:themeColor="text1"/>
              </w:rPr>
              <w:t>with 98.88% in 2021.</w:t>
            </w:r>
          </w:p>
          <w:p w14:paraId="1E7CFB3F" w14:textId="77777777" w:rsidR="004E33F6" w:rsidRPr="00AA742F" w:rsidRDefault="004E33F6" w:rsidP="004E33F6">
            <w:pPr>
              <w:pStyle w:val="ListParagraph"/>
              <w:rPr>
                <w:color w:val="000000" w:themeColor="text1"/>
              </w:rPr>
            </w:pPr>
          </w:p>
          <w:p w14:paraId="487A6D70" w14:textId="7A4EF76E" w:rsidR="00036450" w:rsidRPr="00AA742F" w:rsidRDefault="00A469C6" w:rsidP="00036450">
            <w:pPr>
              <w:pStyle w:val="Heading2"/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ACHIEVEMENTS</w:t>
            </w:r>
          </w:p>
          <w:p w14:paraId="3B0AF8C3" w14:textId="37131B44" w:rsidR="004D3011" w:rsidRPr="00AA742F" w:rsidRDefault="00C2660F" w:rsidP="00C266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 xml:space="preserve">ACADEMIC ACHIEVEMENTS: </w:t>
            </w:r>
            <w:r w:rsidR="0021590F" w:rsidRPr="00AA742F">
              <w:rPr>
                <w:color w:val="000000" w:themeColor="text1"/>
              </w:rPr>
              <w:t xml:space="preserve"> </w:t>
            </w:r>
            <w:proofErr w:type="gramStart"/>
            <w:r w:rsidRPr="00AA742F">
              <w:rPr>
                <w:color w:val="000000" w:themeColor="text1"/>
              </w:rPr>
              <w:t xml:space="preserve">Secured </w:t>
            </w:r>
            <w:r w:rsidR="006353AE" w:rsidRPr="00AA742F">
              <w:rPr>
                <w:color w:val="000000" w:themeColor="text1"/>
              </w:rPr>
              <w:t xml:space="preserve"> 7</w:t>
            </w:r>
            <w:proofErr w:type="gramEnd"/>
            <w:r w:rsidR="0021590F" w:rsidRPr="00AA742F">
              <w:rPr>
                <w:color w:val="000000" w:themeColor="text1"/>
                <w:vertAlign w:val="superscript"/>
              </w:rPr>
              <w:t>t</w:t>
            </w:r>
            <w:r w:rsidR="006353AE" w:rsidRPr="00AA742F">
              <w:rPr>
                <w:color w:val="000000" w:themeColor="text1"/>
                <w:vertAlign w:val="superscript"/>
              </w:rPr>
              <w:t>h</w:t>
            </w:r>
            <w:r w:rsidR="006353AE" w:rsidRPr="00AA742F">
              <w:rPr>
                <w:color w:val="000000" w:themeColor="text1"/>
              </w:rPr>
              <w:t xml:space="preserve">  Rank in SSLC and 2</w:t>
            </w:r>
            <w:r w:rsidR="006353AE" w:rsidRPr="00AA742F">
              <w:rPr>
                <w:color w:val="000000" w:themeColor="text1"/>
                <w:vertAlign w:val="superscript"/>
              </w:rPr>
              <w:t>nd</w:t>
            </w:r>
            <w:r w:rsidR="006353AE" w:rsidRPr="00AA742F">
              <w:rPr>
                <w:color w:val="000000" w:themeColor="text1"/>
              </w:rPr>
              <w:t xml:space="preserve"> PUC </w:t>
            </w:r>
            <w:r w:rsidR="004E33F6" w:rsidRPr="00AA742F">
              <w:rPr>
                <w:color w:val="000000" w:themeColor="text1"/>
              </w:rPr>
              <w:t>.</w:t>
            </w:r>
          </w:p>
          <w:p w14:paraId="4CC5EF3A" w14:textId="7309DABD" w:rsidR="0021590F" w:rsidRPr="00AA742F" w:rsidRDefault="00CA17FE" w:rsidP="00C2660F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Participated in NIT, Trichy technical event</w:t>
            </w:r>
            <w:r w:rsidR="00E23095" w:rsidRPr="00AA742F">
              <w:rPr>
                <w:color w:val="000000" w:themeColor="text1"/>
              </w:rPr>
              <w:t xml:space="preserve"> “PRAGYAN”</w:t>
            </w:r>
            <w:r w:rsidR="004E33F6" w:rsidRPr="00AA742F">
              <w:rPr>
                <w:color w:val="000000" w:themeColor="text1"/>
              </w:rPr>
              <w:t>.</w:t>
            </w:r>
          </w:p>
          <w:p w14:paraId="58479869" w14:textId="77777777" w:rsidR="004E33F6" w:rsidRPr="00AA742F" w:rsidRDefault="004E33F6" w:rsidP="004E33F6">
            <w:pPr>
              <w:pStyle w:val="ListParagraph"/>
              <w:rPr>
                <w:color w:val="000000" w:themeColor="text1"/>
              </w:rPr>
            </w:pPr>
          </w:p>
          <w:sdt>
            <w:sdtPr>
              <w:rPr>
                <w:color w:val="000000" w:themeColor="text1"/>
              </w:rPr>
              <w:id w:val="1669594239"/>
              <w:placeholder>
                <w:docPart w:val="BD07705858604231A10A9C699753FA00"/>
              </w:placeholder>
              <w:temporary/>
              <w:showingPlcHdr/>
              <w15:appearance w15:val="hidden"/>
            </w:sdtPr>
            <w:sdtContent>
              <w:p w14:paraId="3C1E8EDB" w14:textId="77777777" w:rsidR="00036450" w:rsidRPr="00AA742F" w:rsidRDefault="00180329" w:rsidP="00E23095">
                <w:pPr>
                  <w:pStyle w:val="Heading2"/>
                  <w:rPr>
                    <w:color w:val="000000" w:themeColor="text1"/>
                  </w:rPr>
                </w:pPr>
                <w:r w:rsidRPr="00AA742F">
                  <w:rPr>
                    <w:rStyle w:val="Heading2Char"/>
                    <w:b/>
                    <w:bCs/>
                    <w:caps/>
                    <w:color w:val="000000" w:themeColor="text1"/>
                  </w:rPr>
                  <w:t>SKILLS</w:t>
                </w:r>
              </w:p>
            </w:sdtContent>
          </w:sdt>
          <w:p w14:paraId="2F3C4932" w14:textId="77777777" w:rsidR="00E23095" w:rsidRPr="00AA742F" w:rsidRDefault="00E23095" w:rsidP="00E23095">
            <w:p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TECHNICAL SKILLS:</w:t>
            </w:r>
          </w:p>
          <w:p w14:paraId="30F3D1B7" w14:textId="77777777" w:rsidR="00420569" w:rsidRPr="00AA742F" w:rsidRDefault="00420569" w:rsidP="0042056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C++</w:t>
            </w:r>
          </w:p>
          <w:p w14:paraId="7F314FA1" w14:textId="77777777" w:rsidR="00420569" w:rsidRPr="00AA742F" w:rsidRDefault="00420569" w:rsidP="0042056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C</w:t>
            </w:r>
          </w:p>
          <w:p w14:paraId="0D13A604" w14:textId="77777777" w:rsidR="00420569" w:rsidRPr="00AA742F" w:rsidRDefault="00420569" w:rsidP="0042056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JAVA</w:t>
            </w:r>
          </w:p>
          <w:p w14:paraId="0D7168BB" w14:textId="77777777" w:rsidR="00420569" w:rsidRPr="00AA742F" w:rsidRDefault="00420569" w:rsidP="0042056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PYTHON</w:t>
            </w:r>
          </w:p>
          <w:p w14:paraId="51B894F4" w14:textId="77777777" w:rsidR="00420569" w:rsidRPr="00AA742F" w:rsidRDefault="00420569" w:rsidP="00420569">
            <w:pPr>
              <w:pStyle w:val="ListParagraph"/>
              <w:rPr>
                <w:color w:val="000000" w:themeColor="text1"/>
              </w:rPr>
            </w:pPr>
          </w:p>
          <w:p w14:paraId="0D338996" w14:textId="77777777" w:rsidR="00420569" w:rsidRPr="00AA742F" w:rsidRDefault="00420569" w:rsidP="00420569">
            <w:p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OTHER SKILLS:</w:t>
            </w:r>
          </w:p>
          <w:p w14:paraId="72F74715" w14:textId="2940955D" w:rsidR="00420569" w:rsidRPr="00AA742F" w:rsidRDefault="009D1753" w:rsidP="0042056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Communication skills</w:t>
            </w:r>
          </w:p>
          <w:p w14:paraId="47DEF71E" w14:textId="77777777" w:rsidR="009D1753" w:rsidRPr="00AA742F" w:rsidRDefault="009D1753" w:rsidP="0042056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 xml:space="preserve">Leadership </w:t>
            </w:r>
          </w:p>
          <w:p w14:paraId="6AA9484E" w14:textId="094051E0" w:rsidR="009D1753" w:rsidRPr="00AA742F" w:rsidRDefault="009D1753" w:rsidP="0042056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Teamwork</w:t>
            </w:r>
          </w:p>
          <w:p w14:paraId="5AEBC338" w14:textId="77777777" w:rsidR="009D1753" w:rsidRPr="00AA742F" w:rsidRDefault="009D1753" w:rsidP="0042056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Adap</w:t>
            </w:r>
            <w:r w:rsidR="00544B7E" w:rsidRPr="00AA742F">
              <w:rPr>
                <w:color w:val="000000" w:themeColor="text1"/>
              </w:rPr>
              <w:t>tability</w:t>
            </w:r>
          </w:p>
          <w:p w14:paraId="34BEE7A9" w14:textId="7F678348" w:rsidR="00544B7E" w:rsidRPr="00AA742F" w:rsidRDefault="00544B7E" w:rsidP="0042056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AA742F">
              <w:rPr>
                <w:color w:val="000000" w:themeColor="text1"/>
              </w:rPr>
              <w:t>Problem Solving</w:t>
            </w:r>
          </w:p>
        </w:tc>
      </w:tr>
    </w:tbl>
    <w:p w14:paraId="7D99D176" w14:textId="77777777" w:rsidR="00D96BEC" w:rsidRPr="00AA742F" w:rsidRDefault="00D96BEC" w:rsidP="00AA742F">
      <w:pPr>
        <w:tabs>
          <w:tab w:val="left" w:pos="990"/>
        </w:tabs>
        <w:rPr>
          <w:color w:val="775F55" w:themeColor="text2"/>
        </w:rPr>
      </w:pPr>
    </w:p>
    <w:sectPr w:rsidR="00D96BEC" w:rsidRPr="00AA742F" w:rsidSect="001B563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626F6" w14:textId="77777777" w:rsidR="00AC2341" w:rsidRDefault="00AC2341" w:rsidP="000C45FF">
      <w:r>
        <w:separator/>
      </w:r>
    </w:p>
  </w:endnote>
  <w:endnote w:type="continuationSeparator" w:id="0">
    <w:p w14:paraId="798FD39B" w14:textId="77777777" w:rsidR="00AC2341" w:rsidRDefault="00AC234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23450" w14:textId="77777777" w:rsidR="00AC2341" w:rsidRDefault="00AC2341" w:rsidP="000C45FF">
      <w:r>
        <w:separator/>
      </w:r>
    </w:p>
  </w:footnote>
  <w:footnote w:type="continuationSeparator" w:id="0">
    <w:p w14:paraId="54DA60D4" w14:textId="77777777" w:rsidR="00AC2341" w:rsidRDefault="00AC234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561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D8A04D" wp14:editId="788A53B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4667E"/>
    <w:multiLevelType w:val="hybridMultilevel"/>
    <w:tmpl w:val="93A6D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B15"/>
    <w:multiLevelType w:val="hybridMultilevel"/>
    <w:tmpl w:val="E6F85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2D89"/>
    <w:multiLevelType w:val="hybridMultilevel"/>
    <w:tmpl w:val="42A2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6577C"/>
    <w:multiLevelType w:val="hybridMultilevel"/>
    <w:tmpl w:val="D12E6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C086F"/>
    <w:multiLevelType w:val="hybridMultilevel"/>
    <w:tmpl w:val="54F0E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669630">
    <w:abstractNumId w:val="4"/>
  </w:num>
  <w:num w:numId="2" w16cid:durableId="1426875916">
    <w:abstractNumId w:val="2"/>
  </w:num>
  <w:num w:numId="3" w16cid:durableId="2104955925">
    <w:abstractNumId w:val="1"/>
  </w:num>
  <w:num w:numId="4" w16cid:durableId="1054498826">
    <w:abstractNumId w:val="0"/>
  </w:num>
  <w:num w:numId="5" w16cid:durableId="43525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F7"/>
    <w:rsid w:val="0003350E"/>
    <w:rsid w:val="00036450"/>
    <w:rsid w:val="00037F53"/>
    <w:rsid w:val="00094499"/>
    <w:rsid w:val="000B2763"/>
    <w:rsid w:val="000C45FF"/>
    <w:rsid w:val="000E1954"/>
    <w:rsid w:val="000E3FD1"/>
    <w:rsid w:val="000F6BAC"/>
    <w:rsid w:val="00112054"/>
    <w:rsid w:val="001317D8"/>
    <w:rsid w:val="001525E1"/>
    <w:rsid w:val="001527A7"/>
    <w:rsid w:val="00180329"/>
    <w:rsid w:val="0019001F"/>
    <w:rsid w:val="001A74A5"/>
    <w:rsid w:val="001B2ABD"/>
    <w:rsid w:val="001B5631"/>
    <w:rsid w:val="001E0391"/>
    <w:rsid w:val="001E1759"/>
    <w:rsid w:val="001F1ECC"/>
    <w:rsid w:val="00202836"/>
    <w:rsid w:val="00212B12"/>
    <w:rsid w:val="0021590F"/>
    <w:rsid w:val="002400EB"/>
    <w:rsid w:val="00256CF7"/>
    <w:rsid w:val="00281FD5"/>
    <w:rsid w:val="0029280A"/>
    <w:rsid w:val="002B2381"/>
    <w:rsid w:val="002D473E"/>
    <w:rsid w:val="0030481B"/>
    <w:rsid w:val="003156FC"/>
    <w:rsid w:val="003254B5"/>
    <w:rsid w:val="0033614B"/>
    <w:rsid w:val="00336AC1"/>
    <w:rsid w:val="00352896"/>
    <w:rsid w:val="0037121F"/>
    <w:rsid w:val="00374D60"/>
    <w:rsid w:val="003910D8"/>
    <w:rsid w:val="003A6B7D"/>
    <w:rsid w:val="003B06CA"/>
    <w:rsid w:val="00403201"/>
    <w:rsid w:val="004071FC"/>
    <w:rsid w:val="00413FE9"/>
    <w:rsid w:val="00420569"/>
    <w:rsid w:val="00445947"/>
    <w:rsid w:val="004813B3"/>
    <w:rsid w:val="00496591"/>
    <w:rsid w:val="004C63E4"/>
    <w:rsid w:val="004D3011"/>
    <w:rsid w:val="004E33F6"/>
    <w:rsid w:val="00513D62"/>
    <w:rsid w:val="005262AC"/>
    <w:rsid w:val="00544B7E"/>
    <w:rsid w:val="00574DDA"/>
    <w:rsid w:val="005A0BF7"/>
    <w:rsid w:val="005A32D4"/>
    <w:rsid w:val="005E39D5"/>
    <w:rsid w:val="00600670"/>
    <w:rsid w:val="00605189"/>
    <w:rsid w:val="0062123A"/>
    <w:rsid w:val="00625AF7"/>
    <w:rsid w:val="006353AE"/>
    <w:rsid w:val="006363B8"/>
    <w:rsid w:val="00646E75"/>
    <w:rsid w:val="00670C60"/>
    <w:rsid w:val="006771D0"/>
    <w:rsid w:val="00715FCB"/>
    <w:rsid w:val="00743101"/>
    <w:rsid w:val="00764C9F"/>
    <w:rsid w:val="007775E1"/>
    <w:rsid w:val="007867A0"/>
    <w:rsid w:val="007927F5"/>
    <w:rsid w:val="007A03EC"/>
    <w:rsid w:val="00802CA0"/>
    <w:rsid w:val="008642F1"/>
    <w:rsid w:val="00872BAB"/>
    <w:rsid w:val="008A5C74"/>
    <w:rsid w:val="008B574A"/>
    <w:rsid w:val="008D3AF0"/>
    <w:rsid w:val="00910E52"/>
    <w:rsid w:val="009260CD"/>
    <w:rsid w:val="00940A66"/>
    <w:rsid w:val="009462F8"/>
    <w:rsid w:val="00952C25"/>
    <w:rsid w:val="009602FC"/>
    <w:rsid w:val="00995624"/>
    <w:rsid w:val="009D1753"/>
    <w:rsid w:val="009E7352"/>
    <w:rsid w:val="00A2118D"/>
    <w:rsid w:val="00A35F42"/>
    <w:rsid w:val="00A4515C"/>
    <w:rsid w:val="00A469C6"/>
    <w:rsid w:val="00AA4402"/>
    <w:rsid w:val="00AA742F"/>
    <w:rsid w:val="00AB5194"/>
    <w:rsid w:val="00AC102E"/>
    <w:rsid w:val="00AC2341"/>
    <w:rsid w:val="00AD0A50"/>
    <w:rsid w:val="00AD76E2"/>
    <w:rsid w:val="00AE1180"/>
    <w:rsid w:val="00B20152"/>
    <w:rsid w:val="00B359E4"/>
    <w:rsid w:val="00B57D98"/>
    <w:rsid w:val="00B70850"/>
    <w:rsid w:val="00C066B6"/>
    <w:rsid w:val="00C2660F"/>
    <w:rsid w:val="00C37BA1"/>
    <w:rsid w:val="00C4674C"/>
    <w:rsid w:val="00C506CF"/>
    <w:rsid w:val="00C72BED"/>
    <w:rsid w:val="00C9578B"/>
    <w:rsid w:val="00CA17FE"/>
    <w:rsid w:val="00CB0055"/>
    <w:rsid w:val="00D247B9"/>
    <w:rsid w:val="00D2522B"/>
    <w:rsid w:val="00D422DE"/>
    <w:rsid w:val="00D5459D"/>
    <w:rsid w:val="00D96BEC"/>
    <w:rsid w:val="00DA1F4D"/>
    <w:rsid w:val="00DB15DE"/>
    <w:rsid w:val="00DD172A"/>
    <w:rsid w:val="00E23095"/>
    <w:rsid w:val="00E25A26"/>
    <w:rsid w:val="00E4381A"/>
    <w:rsid w:val="00E55D74"/>
    <w:rsid w:val="00E942ED"/>
    <w:rsid w:val="00EC31F1"/>
    <w:rsid w:val="00F60274"/>
    <w:rsid w:val="00F77FB9"/>
    <w:rsid w:val="00FA628D"/>
    <w:rsid w:val="00FA6AF2"/>
    <w:rsid w:val="00FB068F"/>
    <w:rsid w:val="00FB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10D62"/>
  <w14:defaultImageDpi w14:val="32767"/>
  <w15:chartTrackingRefBased/>
  <w15:docId w15:val="{3611F24D-DF40-47F5-9E52-A7AC7827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E1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hamas618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ama\AppData\Local\Microsoft\Office\16.0\DTS\en-IN%7b68A7826C-44EE-4ED0-872E-3849FEDA7DA7%7d\%7b0A1F39AA-0208-45FB-83FC-619E3FFF6E5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4154792B164D41BFEAFF7EB1658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7F97-D390-4F0D-98D6-FFD840EEA36D}"/>
      </w:docPartPr>
      <w:docPartBody>
        <w:p w:rsidR="00873B23" w:rsidRDefault="005F1B1D">
          <w:pPr>
            <w:pStyle w:val="F84154792B164D41BFEAFF7EB1658F58"/>
          </w:pPr>
          <w:r w:rsidRPr="00036450">
            <w:t>EDUCATION</w:t>
          </w:r>
        </w:p>
      </w:docPartBody>
    </w:docPart>
    <w:docPart>
      <w:docPartPr>
        <w:name w:val="BD07705858604231A10A9C699753F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B0EE7-0A58-4C21-87DE-3CD92DA37BF5}"/>
      </w:docPartPr>
      <w:docPartBody>
        <w:p w:rsidR="00873B23" w:rsidRDefault="005F1B1D">
          <w:pPr>
            <w:pStyle w:val="BD07705858604231A10A9C699753FA0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23"/>
    <w:rsid w:val="000B4301"/>
    <w:rsid w:val="005E5054"/>
    <w:rsid w:val="005F1B1D"/>
    <w:rsid w:val="00775294"/>
    <w:rsid w:val="00807613"/>
    <w:rsid w:val="00873B23"/>
    <w:rsid w:val="008B574A"/>
    <w:rsid w:val="00F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84154792B164D41BFEAFF7EB1658F58">
    <w:name w:val="F84154792B164D41BFEAFF7EB1658F5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D07705858604231A10A9C699753FA00">
    <w:name w:val="BD07705858604231A10A9C699753F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7316-C5C7-4074-94AF-9477A637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{0A1F39AA-0208-45FB-83FC-619E3FFF6E5F}tf00546271_win32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kshamas618@gmail.com</cp:lastModifiedBy>
  <cp:revision>2</cp:revision>
  <dcterms:created xsi:type="dcterms:W3CDTF">2024-02-25T06:00:00Z</dcterms:created>
  <dcterms:modified xsi:type="dcterms:W3CDTF">2024-06-14T15:09:00Z</dcterms:modified>
</cp:coreProperties>
</file>